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E17D0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9A6CBE8" w14:textId="6DD2F26C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EE985BC" w14:textId="67814E8C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069DD2" w14:textId="7F1BD6C5" w:rsidR="001B2ABD" w:rsidRDefault="00DC1251" w:rsidP="007F2F81">
            <w:pPr>
              <w:pStyle w:val="Title"/>
            </w:pPr>
            <w:r>
              <w:t>Eva jong</w:t>
            </w:r>
          </w:p>
        </w:tc>
      </w:tr>
      <w:tr w:rsidR="001B2ABD" w:rsidRPr="00DC1251" w14:paraId="1B2CC51E" w14:textId="77777777" w:rsidTr="001B2ABD">
        <w:tc>
          <w:tcPr>
            <w:tcW w:w="3600" w:type="dxa"/>
          </w:tcPr>
          <w:p w14:paraId="58851834" w14:textId="3AFE599F" w:rsidR="001B2ABD" w:rsidRPr="00DC1251" w:rsidRDefault="00D176E7" w:rsidP="00036450">
            <w:pPr>
              <w:pStyle w:val="Heading3"/>
              <w:rPr>
                <w:lang w:val="nl-NL"/>
              </w:rPr>
            </w:pPr>
            <w:r w:rsidRPr="00DC1251">
              <w:rPr>
                <w:lang w:val="nl-NL"/>
              </w:rPr>
              <w:t>Over</w:t>
            </w:r>
          </w:p>
          <w:p w14:paraId="08944F90" w14:textId="621031A3" w:rsidR="00036450" w:rsidRPr="00D176E7" w:rsidRDefault="00DC1251" w:rsidP="00103A1E">
            <w:pPr>
              <w:rPr>
                <w:rStyle w:val="Hyperlink"/>
                <w:color w:val="auto"/>
                <w:u w:val="none"/>
                <w:lang w:val="nl-NL"/>
              </w:rPr>
            </w:pPr>
            <w:r>
              <w:rPr>
                <w:lang w:val="nl-NL"/>
              </w:rPr>
              <w:t>Eva is een 16+’er die graag de samenleving een handje helpt. Ze vind vrijwilligerswerk leuk om te doen en met het virus wilt ze ook heel graag een steentje bij leggen.</w:t>
            </w:r>
          </w:p>
          <w:p w14:paraId="3CBD085A" w14:textId="5C72C94D" w:rsidR="004D3011" w:rsidRPr="00D176E7" w:rsidRDefault="00103A1E" w:rsidP="00CB0055">
            <w:pPr>
              <w:pStyle w:val="Heading3"/>
              <w:rPr>
                <w:lang w:val="nl-NL"/>
              </w:rPr>
            </w:pPr>
            <w:r w:rsidRPr="00D176E7">
              <w:rPr>
                <w:lang w:val="nl-NL"/>
              </w:rPr>
              <w:t>Intresses</w:t>
            </w:r>
          </w:p>
          <w:p w14:paraId="0557289C" w14:textId="56CFC73C" w:rsidR="00DC1251" w:rsidRDefault="00DC1251" w:rsidP="00D176E7">
            <w:pPr>
              <w:rPr>
                <w:lang w:val="nl-NL"/>
              </w:rPr>
            </w:pPr>
            <w:r>
              <w:rPr>
                <w:lang w:val="nl-NL"/>
              </w:rPr>
              <w:t>Zorg</w:t>
            </w:r>
          </w:p>
          <w:p w14:paraId="1D7C9967" w14:textId="224D2A29" w:rsidR="00D176E7" w:rsidRPr="00DC1251" w:rsidRDefault="00D176E7" w:rsidP="00D176E7">
            <w:pPr>
              <w:rPr>
                <w:lang w:val="nl-NL"/>
              </w:rPr>
            </w:pPr>
            <w:r w:rsidRPr="00DC1251">
              <w:rPr>
                <w:lang w:val="nl-NL"/>
              </w:rPr>
              <w:t>Honden</w:t>
            </w:r>
          </w:p>
        </w:tc>
        <w:tc>
          <w:tcPr>
            <w:tcW w:w="720" w:type="dxa"/>
          </w:tcPr>
          <w:p w14:paraId="5015C814" w14:textId="77777777" w:rsidR="001B2ABD" w:rsidRPr="00DC1251" w:rsidRDefault="001B2ABD" w:rsidP="000C45FF">
            <w:pPr>
              <w:tabs>
                <w:tab w:val="left" w:pos="990"/>
              </w:tabs>
              <w:rPr>
                <w:lang w:val="nl-NL"/>
              </w:rPr>
            </w:pPr>
          </w:p>
        </w:tc>
        <w:tc>
          <w:tcPr>
            <w:tcW w:w="6470" w:type="dxa"/>
          </w:tcPr>
          <w:p w14:paraId="6EA981ED" w14:textId="1CCC2494" w:rsidR="001B2ABD" w:rsidRPr="00103A1E" w:rsidRDefault="00103A1E" w:rsidP="00036450">
            <w:pPr>
              <w:pStyle w:val="Heading2"/>
              <w:rPr>
                <w:lang w:val="nl-NL"/>
              </w:rPr>
            </w:pPr>
            <w:r w:rsidRPr="00103A1E">
              <w:rPr>
                <w:lang w:val="nl-NL"/>
              </w:rPr>
              <w:t>Doelen</w:t>
            </w:r>
          </w:p>
          <w:p w14:paraId="77EA590E" w14:textId="57170213" w:rsidR="00036450" w:rsidRPr="00103A1E" w:rsidRDefault="00DC1251" w:rsidP="00B359E4">
            <w:pPr>
              <w:pStyle w:val="Heading4"/>
              <w:rPr>
                <w:lang w:val="nl-NL"/>
              </w:rPr>
            </w:pPr>
            <w:r>
              <w:rPr>
                <w:lang w:val="nl-NL"/>
              </w:rPr>
              <w:t>Samenleving</w:t>
            </w:r>
          </w:p>
          <w:p w14:paraId="3DE52B4E" w14:textId="72BB5DF4" w:rsidR="004D3011" w:rsidRPr="00103A1E" w:rsidRDefault="00DC1251" w:rsidP="00036450">
            <w:pPr>
              <w:rPr>
                <w:lang w:val="nl-NL"/>
              </w:rPr>
            </w:pPr>
            <w:r>
              <w:rPr>
                <w:lang w:val="nl-NL"/>
              </w:rPr>
              <w:t xml:space="preserve">Eva zoekt allerlei manieren om de samenleving te ondersteunen in deze moeilijke tijd. </w:t>
            </w:r>
          </w:p>
          <w:p w14:paraId="1BBB1DA3" w14:textId="77777777" w:rsidR="00036450" w:rsidRPr="00103A1E" w:rsidRDefault="00036450" w:rsidP="00036450">
            <w:pPr>
              <w:rPr>
                <w:lang w:val="nl-NL"/>
              </w:rPr>
            </w:pPr>
          </w:p>
          <w:p w14:paraId="44E5F61A" w14:textId="0862394C" w:rsidR="004D3011" w:rsidRPr="00103A1E" w:rsidRDefault="00DC1251" w:rsidP="00103A1E">
            <w:pPr>
              <w:pStyle w:val="Heading4"/>
              <w:rPr>
                <w:lang w:val="nl-NL"/>
              </w:rPr>
            </w:pPr>
            <w:r>
              <w:rPr>
                <w:lang w:val="nl-NL"/>
              </w:rPr>
              <w:t>Wandelen</w:t>
            </w:r>
          </w:p>
          <w:p w14:paraId="451F2381" w14:textId="286553D5" w:rsidR="00036450" w:rsidRDefault="00DC1251" w:rsidP="002902F0">
            <w:pPr>
              <w:rPr>
                <w:lang w:val="nl-NL"/>
              </w:rPr>
            </w:pPr>
            <w:r>
              <w:rPr>
                <w:lang w:val="nl-NL"/>
              </w:rPr>
              <w:t>Eva blijft graag in conditie en vind veel wandelen daarom geen probleem.</w:t>
            </w:r>
          </w:p>
          <w:p w14:paraId="12719DA3" w14:textId="2BB942CB" w:rsidR="00E65E69" w:rsidRDefault="00E65E69" w:rsidP="002902F0">
            <w:pPr>
              <w:rPr>
                <w:lang w:val="nl-NL"/>
              </w:rPr>
            </w:pPr>
          </w:p>
          <w:p w14:paraId="56A1E075" w14:textId="3BA53F07" w:rsidR="00036450" w:rsidRPr="002902F0" w:rsidRDefault="00036450" w:rsidP="00D176E7">
            <w:pPr>
              <w:rPr>
                <w:color w:val="FFFFFF" w:themeColor="background1"/>
                <w:lang w:val="nl-NL"/>
              </w:rPr>
            </w:pPr>
          </w:p>
        </w:tc>
      </w:tr>
    </w:tbl>
    <w:p w14:paraId="5AB511BF" w14:textId="7D9E1701" w:rsidR="00103A1E" w:rsidRPr="00D176E7" w:rsidRDefault="00103A1E" w:rsidP="00103A1E">
      <w:pPr>
        <w:pStyle w:val="Heading3"/>
        <w:rPr>
          <w:lang w:val="nl-NL"/>
        </w:rPr>
      </w:pPr>
      <w:r w:rsidRPr="002902F0">
        <w:rPr>
          <w:lang w:val="nl-NL"/>
        </w:rPr>
        <w:t xml:space="preserve">  </w:t>
      </w:r>
      <w:r w:rsidRPr="00D176E7">
        <w:rPr>
          <w:lang w:val="nl-NL"/>
        </w:rPr>
        <w:t>Favoriete devices</w:t>
      </w:r>
    </w:p>
    <w:p w14:paraId="34E57893" w14:textId="0E727968" w:rsidR="00103A1E" w:rsidRDefault="00103A1E" w:rsidP="00103A1E">
      <w:pPr>
        <w:rPr>
          <w:lang w:val="nl-NL"/>
        </w:rPr>
      </w:pPr>
      <w:r w:rsidRPr="00D176E7">
        <w:rPr>
          <w:lang w:val="nl-NL"/>
        </w:rPr>
        <w:t xml:space="preserve">   </w:t>
      </w:r>
      <w:r>
        <w:rPr>
          <w:lang w:val="nl-NL"/>
        </w:rPr>
        <w:t>Smartphone</w:t>
      </w:r>
    </w:p>
    <w:p w14:paraId="58A8327E" w14:textId="267AF30F" w:rsidR="00103A1E" w:rsidRPr="00D176E7" w:rsidRDefault="00103A1E" w:rsidP="00103A1E">
      <w:pPr>
        <w:rPr>
          <w:lang w:val="nl-NL"/>
        </w:rPr>
      </w:pPr>
      <w:r>
        <w:rPr>
          <w:lang w:val="nl-NL"/>
        </w:rPr>
        <w:t xml:space="preserve">   Pc</w:t>
      </w:r>
    </w:p>
    <w:p w14:paraId="333790BA" w14:textId="1D8623C1" w:rsidR="00103A1E" w:rsidRPr="00D176E7" w:rsidRDefault="00103A1E" w:rsidP="00103A1E">
      <w:pPr>
        <w:pStyle w:val="Heading3"/>
        <w:tabs>
          <w:tab w:val="left" w:pos="1404"/>
        </w:tabs>
        <w:rPr>
          <w:lang w:val="nl-NL"/>
        </w:rPr>
      </w:pPr>
      <w:r w:rsidRPr="00D176E7">
        <w:rPr>
          <w:lang w:val="nl-NL"/>
        </w:rPr>
        <w:t xml:space="preserve">  </w:t>
      </w:r>
      <w:r w:rsidR="00E65E69" w:rsidRPr="00D176E7">
        <w:rPr>
          <w:lang w:val="nl-NL"/>
        </w:rPr>
        <w:t>Woonplaats</w:t>
      </w:r>
      <w:r w:rsidRPr="00D176E7">
        <w:rPr>
          <w:lang w:val="nl-NL"/>
        </w:rPr>
        <w:tab/>
      </w:r>
    </w:p>
    <w:p w14:paraId="18FECE32" w14:textId="63272D65" w:rsidR="00103A1E" w:rsidRPr="00D176E7" w:rsidRDefault="00103A1E" w:rsidP="00103A1E">
      <w:pPr>
        <w:rPr>
          <w:lang w:val="nl-NL"/>
        </w:rPr>
      </w:pPr>
      <w:r w:rsidRPr="00D176E7">
        <w:rPr>
          <w:lang w:val="nl-NL"/>
        </w:rPr>
        <w:t xml:space="preserve">  </w:t>
      </w:r>
      <w:r w:rsidR="00E65E69" w:rsidRPr="00D176E7">
        <w:rPr>
          <w:lang w:val="nl-NL"/>
        </w:rPr>
        <w:t>Amsterdam, Nederland.</w:t>
      </w:r>
    </w:p>
    <w:p w14:paraId="6EBDDD3B" w14:textId="19E7476D" w:rsidR="00E65E69" w:rsidRPr="00D176E7" w:rsidRDefault="00E65E69" w:rsidP="00E65E69">
      <w:pPr>
        <w:pStyle w:val="Heading3"/>
        <w:rPr>
          <w:lang w:val="nl-NL"/>
        </w:rPr>
      </w:pPr>
      <w:r w:rsidRPr="00D176E7">
        <w:rPr>
          <w:lang w:val="nl-NL"/>
        </w:rPr>
        <w:t>Baan</w:t>
      </w:r>
    </w:p>
    <w:p w14:paraId="58ABE275" w14:textId="1144E75B" w:rsidR="00E65E69" w:rsidRPr="00D176E7" w:rsidRDefault="00DC1251" w:rsidP="00E65E69">
      <w:pPr>
        <w:rPr>
          <w:lang w:val="nl-NL"/>
        </w:rPr>
      </w:pPr>
      <w:r>
        <w:rPr>
          <w:lang w:val="nl-NL"/>
        </w:rPr>
        <w:t>Studente</w:t>
      </w:r>
    </w:p>
    <w:p w14:paraId="7A5C3FF1" w14:textId="400DF85D" w:rsidR="00D823C4" w:rsidRPr="00D176E7" w:rsidRDefault="00D823C4" w:rsidP="00E65E69">
      <w:pPr>
        <w:rPr>
          <w:lang w:val="nl-NL"/>
        </w:rPr>
      </w:pPr>
    </w:p>
    <w:p w14:paraId="0D952D87" w14:textId="2A7CEC2A" w:rsidR="00D823C4" w:rsidRDefault="00D823C4" w:rsidP="00D823C4">
      <w:pPr>
        <w:pStyle w:val="Heading3"/>
      </w:pPr>
      <w:r>
        <w:t>Relatiestatus</w:t>
      </w:r>
    </w:p>
    <w:p w14:paraId="157CC4DA" w14:textId="235473DB" w:rsidR="00D823C4" w:rsidRPr="00D823C4" w:rsidRDefault="00DC1251" w:rsidP="00D823C4">
      <w:r>
        <w:t>/</w:t>
      </w:r>
    </w:p>
    <w:p w14:paraId="72FDCC57" w14:textId="77777777" w:rsidR="00D823C4" w:rsidRPr="00D823C4" w:rsidRDefault="00D823C4" w:rsidP="00E65E69">
      <w:pPr>
        <w:rPr>
          <w:b/>
          <w:bCs/>
        </w:rPr>
      </w:pPr>
    </w:p>
    <w:p w14:paraId="39CC53F6" w14:textId="77777777" w:rsidR="00E65E69" w:rsidRPr="00103A1E" w:rsidRDefault="00E65E69" w:rsidP="00103A1E"/>
    <w:p w14:paraId="1F92D6DC" w14:textId="3DFD4713" w:rsidR="0043117B" w:rsidRDefault="00B73442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26FB2" w14:textId="77777777" w:rsidR="00B73442" w:rsidRDefault="00B73442" w:rsidP="000C45FF">
      <w:r>
        <w:separator/>
      </w:r>
    </w:p>
  </w:endnote>
  <w:endnote w:type="continuationSeparator" w:id="0">
    <w:p w14:paraId="4236A985" w14:textId="77777777" w:rsidR="00B73442" w:rsidRDefault="00B7344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E4A87" w14:textId="77777777" w:rsidR="00B73442" w:rsidRDefault="00B73442" w:rsidP="000C45FF">
      <w:r>
        <w:separator/>
      </w:r>
    </w:p>
  </w:footnote>
  <w:footnote w:type="continuationSeparator" w:id="0">
    <w:p w14:paraId="1DA63E59" w14:textId="77777777" w:rsidR="00B73442" w:rsidRDefault="00B7344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B2A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F1F1DB" wp14:editId="03D845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1"/>
    <w:rsid w:val="00036450"/>
    <w:rsid w:val="00094499"/>
    <w:rsid w:val="000C45FF"/>
    <w:rsid w:val="000E3FD1"/>
    <w:rsid w:val="00103A1E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02F0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E5F5B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F2F81"/>
    <w:rsid w:val="00802CA0"/>
    <w:rsid w:val="009260CD"/>
    <w:rsid w:val="00952C25"/>
    <w:rsid w:val="009B3C20"/>
    <w:rsid w:val="00A02A5E"/>
    <w:rsid w:val="00A2118D"/>
    <w:rsid w:val="00AD76E2"/>
    <w:rsid w:val="00B20152"/>
    <w:rsid w:val="00B359E4"/>
    <w:rsid w:val="00B57D98"/>
    <w:rsid w:val="00B70850"/>
    <w:rsid w:val="00B73442"/>
    <w:rsid w:val="00C066B6"/>
    <w:rsid w:val="00C37BA1"/>
    <w:rsid w:val="00C4674C"/>
    <w:rsid w:val="00C506CF"/>
    <w:rsid w:val="00C72BED"/>
    <w:rsid w:val="00C9578B"/>
    <w:rsid w:val="00CB0055"/>
    <w:rsid w:val="00D176E7"/>
    <w:rsid w:val="00D2522B"/>
    <w:rsid w:val="00D422DE"/>
    <w:rsid w:val="00D5459D"/>
    <w:rsid w:val="00D823C4"/>
    <w:rsid w:val="00DA1F4D"/>
    <w:rsid w:val="00DC1251"/>
    <w:rsid w:val="00DD172A"/>
    <w:rsid w:val="00E25A26"/>
    <w:rsid w:val="00E4381A"/>
    <w:rsid w:val="00E55D74"/>
    <w:rsid w:val="00E65E6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548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lvu\AppData\Local\Packages\Microsoft.Office.Desktop_8wekyb3d8bbwe\LocalCache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2020-03-06T12:34:00Z</dcterms:created>
  <dcterms:modified xsi:type="dcterms:W3CDTF">2020-05-17T12:19:00Z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