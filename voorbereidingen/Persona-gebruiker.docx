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FE17D0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9A6CBE8" w14:textId="6DD2F26C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0EE985BC" w14:textId="67814E8C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3069DD2" w14:textId="6D40E660" w:rsidR="001B2ABD" w:rsidRDefault="00D176E7" w:rsidP="007F2F81">
            <w:pPr>
              <w:pStyle w:val="Title"/>
            </w:pPr>
            <w:r>
              <w:t>Sophia veld</w:t>
            </w:r>
          </w:p>
        </w:tc>
      </w:tr>
      <w:tr w:rsidR="001B2ABD" w:rsidRPr="00D176E7" w14:paraId="1B2CC51E" w14:textId="77777777" w:rsidTr="001B2ABD">
        <w:tc>
          <w:tcPr>
            <w:tcW w:w="3600" w:type="dxa"/>
          </w:tcPr>
          <w:p w14:paraId="58851834" w14:textId="3AFE599F" w:rsidR="001B2ABD" w:rsidRDefault="00D176E7" w:rsidP="00036450">
            <w:pPr>
              <w:pStyle w:val="Heading3"/>
            </w:pPr>
            <w:r>
              <w:t>Over</w:t>
            </w:r>
          </w:p>
          <w:p w14:paraId="08944F90" w14:textId="0E9243D0" w:rsidR="00036450" w:rsidRPr="00D176E7" w:rsidRDefault="00D176E7" w:rsidP="00103A1E">
            <w:pPr>
              <w:rPr>
                <w:rStyle w:val="Hyperlink"/>
                <w:color w:val="auto"/>
                <w:u w:val="none"/>
                <w:lang w:val="nl-NL"/>
              </w:rPr>
            </w:pPr>
            <w:r w:rsidRPr="00D176E7">
              <w:rPr>
                <w:lang w:val="nl-NL"/>
              </w:rPr>
              <w:t>Sophia is een 50+’er e</w:t>
            </w:r>
            <w:r>
              <w:rPr>
                <w:lang w:val="nl-NL"/>
              </w:rPr>
              <w:t>n dus een risico groep voor het virus Covid-19. Normaal houdt ze er van om naar buiten te gaan alleen vanwege het virus wilt ze zo veel mogelijk binnen blijven.</w:t>
            </w:r>
          </w:p>
          <w:p w14:paraId="3CBD085A" w14:textId="5C72C94D" w:rsidR="004D3011" w:rsidRPr="00D176E7" w:rsidRDefault="00103A1E" w:rsidP="00CB0055">
            <w:pPr>
              <w:pStyle w:val="Heading3"/>
              <w:rPr>
                <w:lang w:val="nl-NL"/>
              </w:rPr>
            </w:pPr>
            <w:r w:rsidRPr="00D176E7">
              <w:rPr>
                <w:lang w:val="nl-NL"/>
              </w:rPr>
              <w:t>Intresses</w:t>
            </w:r>
          </w:p>
          <w:p w14:paraId="1D7C9967" w14:textId="13EEA3D8" w:rsidR="00D176E7" w:rsidRPr="004D3011" w:rsidRDefault="00D176E7" w:rsidP="00D176E7">
            <w:proofErr w:type="spellStart"/>
            <w:r>
              <w:t>Honden</w:t>
            </w:r>
            <w:proofErr w:type="spellEnd"/>
          </w:p>
        </w:tc>
        <w:tc>
          <w:tcPr>
            <w:tcW w:w="720" w:type="dxa"/>
          </w:tcPr>
          <w:p w14:paraId="5015C81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EA981ED" w14:textId="1CCC2494" w:rsidR="001B2ABD" w:rsidRPr="00103A1E" w:rsidRDefault="00103A1E" w:rsidP="00036450">
            <w:pPr>
              <w:pStyle w:val="Heading2"/>
              <w:rPr>
                <w:lang w:val="nl-NL"/>
              </w:rPr>
            </w:pPr>
            <w:r w:rsidRPr="00103A1E">
              <w:rPr>
                <w:lang w:val="nl-NL"/>
              </w:rPr>
              <w:t>Doelen</w:t>
            </w:r>
          </w:p>
          <w:p w14:paraId="77EA590E" w14:textId="24391C06" w:rsidR="00036450" w:rsidRPr="00103A1E" w:rsidRDefault="00D176E7" w:rsidP="00B359E4">
            <w:pPr>
              <w:pStyle w:val="Heading4"/>
              <w:rPr>
                <w:lang w:val="nl-NL"/>
              </w:rPr>
            </w:pPr>
            <w:r>
              <w:rPr>
                <w:lang w:val="nl-NL"/>
              </w:rPr>
              <w:t>Veilig blijven</w:t>
            </w:r>
          </w:p>
          <w:p w14:paraId="3DE52B4E" w14:textId="43BD1433" w:rsidR="004D3011" w:rsidRPr="00103A1E" w:rsidRDefault="00D176E7" w:rsidP="00036450">
            <w:pPr>
              <w:rPr>
                <w:lang w:val="nl-NL"/>
              </w:rPr>
            </w:pPr>
            <w:r>
              <w:rPr>
                <w:lang w:val="nl-NL"/>
              </w:rPr>
              <w:t>Om zo veilig mogelijk te blijven wilt Sophia zo veel mogelijk thuis blijven en zo min mogelijk contact hebben met andere mensen.</w:t>
            </w:r>
          </w:p>
          <w:p w14:paraId="1BBB1DA3" w14:textId="77777777" w:rsidR="00036450" w:rsidRPr="00103A1E" w:rsidRDefault="00036450" w:rsidP="00036450">
            <w:pPr>
              <w:rPr>
                <w:lang w:val="nl-NL"/>
              </w:rPr>
            </w:pPr>
          </w:p>
          <w:p w14:paraId="44E5F61A" w14:textId="2F1F5B08" w:rsidR="004D3011" w:rsidRPr="00103A1E" w:rsidRDefault="00D176E7" w:rsidP="00103A1E">
            <w:pPr>
              <w:pStyle w:val="Heading4"/>
              <w:rPr>
                <w:lang w:val="nl-NL"/>
              </w:rPr>
            </w:pPr>
            <w:r>
              <w:rPr>
                <w:lang w:val="nl-NL"/>
              </w:rPr>
              <w:t>Hond onderhouden</w:t>
            </w:r>
          </w:p>
          <w:p w14:paraId="451F2381" w14:textId="4DDF442B" w:rsidR="00036450" w:rsidRDefault="00D176E7" w:rsidP="002902F0">
            <w:pPr>
              <w:rPr>
                <w:lang w:val="nl-NL"/>
              </w:rPr>
            </w:pPr>
            <w:r>
              <w:rPr>
                <w:lang w:val="nl-NL"/>
              </w:rPr>
              <w:t>Sophia wilt het beste voor haar hond en wilt niet dat haar hond hoeft te lijden door het virus.</w:t>
            </w:r>
          </w:p>
          <w:p w14:paraId="12719DA3" w14:textId="2BB942CB" w:rsidR="00E65E69" w:rsidRDefault="00E65E69" w:rsidP="002902F0">
            <w:pPr>
              <w:rPr>
                <w:lang w:val="nl-NL"/>
              </w:rPr>
            </w:pPr>
          </w:p>
          <w:p w14:paraId="56A1E075" w14:textId="3BA53F07" w:rsidR="00036450" w:rsidRPr="002902F0" w:rsidRDefault="00036450" w:rsidP="00D176E7">
            <w:pPr>
              <w:rPr>
                <w:color w:val="FFFFFF" w:themeColor="background1"/>
                <w:lang w:val="nl-NL"/>
              </w:rPr>
            </w:pPr>
          </w:p>
        </w:tc>
      </w:tr>
    </w:tbl>
    <w:p w14:paraId="5AB511BF" w14:textId="7D9E1701" w:rsidR="00103A1E" w:rsidRPr="00D176E7" w:rsidRDefault="00103A1E" w:rsidP="00103A1E">
      <w:pPr>
        <w:pStyle w:val="Heading3"/>
        <w:rPr>
          <w:lang w:val="nl-NL"/>
        </w:rPr>
      </w:pPr>
      <w:r w:rsidRPr="002902F0">
        <w:rPr>
          <w:lang w:val="nl-NL"/>
        </w:rPr>
        <w:t xml:space="preserve">  </w:t>
      </w:r>
      <w:r w:rsidRPr="00D176E7">
        <w:rPr>
          <w:lang w:val="nl-NL"/>
        </w:rPr>
        <w:t>Favoriete devices</w:t>
      </w:r>
    </w:p>
    <w:p w14:paraId="34E57893" w14:textId="0E727968" w:rsidR="00103A1E" w:rsidRDefault="00103A1E" w:rsidP="00103A1E">
      <w:pPr>
        <w:rPr>
          <w:lang w:val="nl-NL"/>
        </w:rPr>
      </w:pPr>
      <w:r w:rsidRPr="00D176E7">
        <w:rPr>
          <w:lang w:val="nl-NL"/>
        </w:rPr>
        <w:t xml:space="preserve">   </w:t>
      </w:r>
      <w:r>
        <w:rPr>
          <w:lang w:val="nl-NL"/>
        </w:rPr>
        <w:t>Smartphone</w:t>
      </w:r>
    </w:p>
    <w:p w14:paraId="58A8327E" w14:textId="267AF30F" w:rsidR="00103A1E" w:rsidRPr="00D176E7" w:rsidRDefault="00103A1E" w:rsidP="00103A1E">
      <w:pPr>
        <w:rPr>
          <w:lang w:val="nl-NL"/>
        </w:rPr>
      </w:pPr>
      <w:r>
        <w:rPr>
          <w:lang w:val="nl-NL"/>
        </w:rPr>
        <w:t xml:space="preserve">   Pc</w:t>
      </w:r>
    </w:p>
    <w:p w14:paraId="333790BA" w14:textId="1D8623C1" w:rsidR="00103A1E" w:rsidRPr="00D176E7" w:rsidRDefault="00103A1E" w:rsidP="00103A1E">
      <w:pPr>
        <w:pStyle w:val="Heading3"/>
        <w:tabs>
          <w:tab w:val="left" w:pos="1404"/>
        </w:tabs>
        <w:rPr>
          <w:lang w:val="nl-NL"/>
        </w:rPr>
      </w:pPr>
      <w:r w:rsidRPr="00D176E7">
        <w:rPr>
          <w:lang w:val="nl-NL"/>
        </w:rPr>
        <w:t xml:space="preserve">  </w:t>
      </w:r>
      <w:r w:rsidR="00E65E69" w:rsidRPr="00D176E7">
        <w:rPr>
          <w:lang w:val="nl-NL"/>
        </w:rPr>
        <w:t>Woonplaats</w:t>
      </w:r>
      <w:r w:rsidRPr="00D176E7">
        <w:rPr>
          <w:lang w:val="nl-NL"/>
        </w:rPr>
        <w:tab/>
      </w:r>
    </w:p>
    <w:p w14:paraId="18FECE32" w14:textId="63272D65" w:rsidR="00103A1E" w:rsidRPr="00D176E7" w:rsidRDefault="00103A1E" w:rsidP="00103A1E">
      <w:pPr>
        <w:rPr>
          <w:lang w:val="nl-NL"/>
        </w:rPr>
      </w:pPr>
      <w:r w:rsidRPr="00D176E7">
        <w:rPr>
          <w:lang w:val="nl-NL"/>
        </w:rPr>
        <w:t xml:space="preserve">  </w:t>
      </w:r>
      <w:r w:rsidR="00E65E69" w:rsidRPr="00D176E7">
        <w:rPr>
          <w:lang w:val="nl-NL"/>
        </w:rPr>
        <w:t>Amsterdam, Nederland.</w:t>
      </w:r>
    </w:p>
    <w:p w14:paraId="6EBDDD3B" w14:textId="19E7476D" w:rsidR="00E65E69" w:rsidRPr="00D176E7" w:rsidRDefault="00E65E69" w:rsidP="00E65E69">
      <w:pPr>
        <w:pStyle w:val="Heading3"/>
        <w:rPr>
          <w:lang w:val="nl-NL"/>
        </w:rPr>
      </w:pPr>
      <w:r w:rsidRPr="00D176E7">
        <w:rPr>
          <w:lang w:val="nl-NL"/>
        </w:rPr>
        <w:t>Baan</w:t>
      </w:r>
    </w:p>
    <w:p w14:paraId="58ABE275" w14:textId="1380C139" w:rsidR="00E65E69" w:rsidRPr="00D176E7" w:rsidRDefault="00D176E7" w:rsidP="00E65E69">
      <w:pPr>
        <w:rPr>
          <w:lang w:val="nl-NL"/>
        </w:rPr>
      </w:pPr>
      <w:r>
        <w:rPr>
          <w:lang w:val="nl-NL"/>
        </w:rPr>
        <w:t>Docent</w:t>
      </w:r>
    </w:p>
    <w:p w14:paraId="7A5C3FF1" w14:textId="400DF85D" w:rsidR="00D823C4" w:rsidRPr="00D176E7" w:rsidRDefault="00D823C4" w:rsidP="00E65E69">
      <w:pPr>
        <w:rPr>
          <w:lang w:val="nl-NL"/>
        </w:rPr>
      </w:pPr>
    </w:p>
    <w:p w14:paraId="0D952D87" w14:textId="2A7CEC2A" w:rsidR="00D823C4" w:rsidRDefault="00D823C4" w:rsidP="00D823C4">
      <w:pPr>
        <w:pStyle w:val="Heading3"/>
      </w:pPr>
      <w:r>
        <w:t>Relatiestatus</w:t>
      </w:r>
    </w:p>
    <w:p w14:paraId="157CC4DA" w14:textId="74363698" w:rsidR="00D823C4" w:rsidRPr="00D823C4" w:rsidRDefault="00D823C4" w:rsidP="00D823C4">
      <w:proofErr w:type="spellStart"/>
      <w:r>
        <w:t>Getrouwd</w:t>
      </w:r>
      <w:proofErr w:type="spellEnd"/>
    </w:p>
    <w:p w14:paraId="72FDCC57" w14:textId="77777777" w:rsidR="00D823C4" w:rsidRPr="00D823C4" w:rsidRDefault="00D823C4" w:rsidP="00E65E69">
      <w:pPr>
        <w:rPr>
          <w:b/>
          <w:bCs/>
        </w:rPr>
      </w:pPr>
    </w:p>
    <w:p w14:paraId="39CC53F6" w14:textId="77777777" w:rsidR="00E65E69" w:rsidRPr="00103A1E" w:rsidRDefault="00E65E69" w:rsidP="00103A1E"/>
    <w:p w14:paraId="1F92D6DC" w14:textId="3DFD4713" w:rsidR="0043117B" w:rsidRDefault="004E5F5B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542CF" w14:textId="77777777" w:rsidR="004E5F5B" w:rsidRDefault="004E5F5B" w:rsidP="000C45FF">
      <w:r>
        <w:separator/>
      </w:r>
    </w:p>
  </w:endnote>
  <w:endnote w:type="continuationSeparator" w:id="0">
    <w:p w14:paraId="41E4F6B7" w14:textId="77777777" w:rsidR="004E5F5B" w:rsidRDefault="004E5F5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D37F5" w14:textId="77777777" w:rsidR="004E5F5B" w:rsidRDefault="004E5F5B" w:rsidP="000C45FF">
      <w:r>
        <w:separator/>
      </w:r>
    </w:p>
  </w:footnote>
  <w:footnote w:type="continuationSeparator" w:id="0">
    <w:p w14:paraId="2AD2C50F" w14:textId="77777777" w:rsidR="004E5F5B" w:rsidRDefault="004E5F5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2B2A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F1F1DB" wp14:editId="03D8454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81"/>
    <w:rsid w:val="00036450"/>
    <w:rsid w:val="00094499"/>
    <w:rsid w:val="000C45FF"/>
    <w:rsid w:val="000E3FD1"/>
    <w:rsid w:val="00103A1E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902F0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E5F5B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F2F81"/>
    <w:rsid w:val="00802CA0"/>
    <w:rsid w:val="009260CD"/>
    <w:rsid w:val="00952C25"/>
    <w:rsid w:val="009B3C20"/>
    <w:rsid w:val="00A02A5E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176E7"/>
    <w:rsid w:val="00D2522B"/>
    <w:rsid w:val="00D422DE"/>
    <w:rsid w:val="00D5459D"/>
    <w:rsid w:val="00D823C4"/>
    <w:rsid w:val="00DA1F4D"/>
    <w:rsid w:val="00DD172A"/>
    <w:rsid w:val="00E25A26"/>
    <w:rsid w:val="00E4381A"/>
    <w:rsid w:val="00E55D74"/>
    <w:rsid w:val="00E65E6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5482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lvu\AppData\Local\Packages\Microsoft.Office.Desktop_8wekyb3d8bbwe\LocalCache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2020-03-06T12:34:00Z</dcterms:created>
  <dcterms:modified xsi:type="dcterms:W3CDTF">2020-05-17T12:14:00Z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